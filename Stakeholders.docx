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Stakeholders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 will describe a number of different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types of stakeholders exist as defined by Rozanski &amp; Woods [1] and relate our views of the classes in relation to the monogame project.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Ansi="Consolas" w:eastAsia="Consolas" w:cs="Consolas" w:asciiTheme="minorAscii"/>
          <w:i w:val="0"/>
          <w:caps w:val="0"/>
          <w:color w:val="24292E"/>
          <w:spacing w:val="0"/>
          <w:sz w:val="24"/>
          <w:szCs w:val="24"/>
          <w:u w:val="none"/>
        </w:rPr>
        <w:t>In early 2014 stewardship of the MonoGame project was handed off to Tom Spilman and Steve Williams who currently lead the project.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Project Leads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Steve Williams, Tom Spilman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Developers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Steve Williams, Tom Spilman, Dean Ellis, Marko Jeremic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Developer Emeriti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José Antonio Leal de Farias, Dominique Louis, Kenneth Pouncey, Andrea Magnorsky, Jacob Anderson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&gt;Evangelists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Dominique Louis (London, UK), Andrea Magnorsky (Dublin, IE), Bill Reiss (Tampa, US), Shmuel Englard (New Jersey, US),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Kowsheek Mahmood (Toronto, CA), Chris Foster (Tucson, US), Hüseyin Uslu (Ankara, TR), Giovanni Colì (Apulia, IT),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Joe Stead (York, UK), Randolph Burt (Kent, UK), Tomáš Slavíček (Prague, CZ), Artem Veselovsky (Lviv, UA),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Deniz Opal (Istanbul, TR), Alexandre Z. Chohfi (São Paulo, BR)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Contributor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Commits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LOC++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LOC--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 during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Ascii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instrText xml:space="preserve"> HYPERLINK "https://github.com/tomspilman" </w:instrText>
            </w:r>
            <w:r>
              <w:rPr>
                <w:rFonts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hAnsi="&amp;quot" w:eastAsia="宋体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lang w:val="en-US" w:eastAsia="zh-CN"/>
              </w:rPr>
              <w:t>T</w:t>
            </w:r>
            <w:r>
              <w:rPr>
                <w:rStyle w:val="4"/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om</w:t>
            </w:r>
            <w:r>
              <w:rPr>
                <w:rStyle w:val="4"/>
                <w:rFonts w:hint="eastAsia" w:hAnsi="&amp;quot" w:eastAsia="宋体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lang w:val="en-US" w:eastAsia="zh-CN"/>
              </w:rPr>
              <w:t xml:space="preserve"> S</w:t>
            </w:r>
            <w:r>
              <w:rPr>
                <w:rStyle w:val="4"/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pilman</w:t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1,772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701,065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321,854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2011-present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6" w:hRule="atLeast"/>
        </w:trPr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Dean Ellis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439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53,504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29,368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2011-present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Ascii" w:eastAsia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&amp;quot" w:eastAsia="宋体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lang w:val="en-US" w:eastAsia="zh-CN"/>
              </w:rPr>
              <w:t>Harry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398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43,394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46,065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2014-present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hAnsi="&amp;quot" w:eastAsia="宋体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&amp;quot" w:eastAsia="宋体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lang w:val="en-US" w:eastAsia="zh-CN"/>
              </w:rPr>
              <w:t>Ray Batts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50,512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26,945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2011-2014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hAnsi="&amp;quot" w:eastAsia="宋体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"https://github.com/CartBlanche" </w:instrText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D</w:t>
            </w:r>
            <w:r>
              <w:rPr>
                <w:rStyle w:val="4"/>
                <w:rFonts w:hint="eastAsia" w:hAnsi="&amp;quot" w:eastAsia="宋体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lang w:val="en-US" w:eastAsia="zh-CN"/>
              </w:rPr>
              <w:t>o</w:t>
            </w:r>
            <w:r>
              <w:rPr>
                <w:rStyle w:val="4"/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minique Louis</w:t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44,200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28,932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2010-2013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hAnsi="&amp;quot" w:eastAsia="宋体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instrText xml:space="preserve"> HYPERLINK "https://github.com/kjpou1" </w:instrText>
            </w:r>
            <w:r>
              <w:rPr>
                <w:rFonts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4"/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Kenneth Pouncey</w:t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Ansi="Segoe UI" w:eastAsia="Segoe UI" w:cs="Segoe UI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 xml:space="preserve"> </w:t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instrText xml:space="preserve"> HYPERLINK "https://github.com/kjpou1" </w:instrText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47,495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16,676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2010-2015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hAnsi="&amp;quot" w:eastAsia="宋体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&amp;quot" w:eastAsia="宋体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lang w:val="en-US" w:eastAsia="zh-CN"/>
              </w:rPr>
              <w:t>Dave Leaver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279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17,502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18,801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2011-2015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53" w:beforeAutospacing="0"/>
              <w:jc w:val="left"/>
              <w:rPr>
                <w:rFonts w:hint="eastAsia" w:hAnsi="&amp;quot" w:eastAsia="宋体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"https://github.com/KonajuGames" </w:instrText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Steve 'Sly' Williams</w:t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37,566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25,480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2011-present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hAnsi="&amp;quot" w:eastAsia="宋体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hAnsi="&amp;quot" w:eastAsia="宋体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  <w:lang w:val="en-US" w:eastAsia="zh-CN"/>
              </w:rPr>
              <w:t>Adam Kapos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11,329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8,752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2012-2015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</w:pPr>
            <w:r>
              <w:rPr>
                <w:rFonts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instrText xml:space="preserve"> HYPERLINK "https://github.com/Chaosus" </w:instrText>
            </w:r>
            <w:r>
              <w:rPr>
                <w:rFonts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4"/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t>Yuri Roubinski</w:t>
            </w:r>
            <w:r>
              <w:rPr>
                <w:rFonts w:hint="default" w:hAnsi="&amp;quot" w:eastAsia="&amp;quot" w:cs="&amp;quot" w:asciiTheme="minorAscii"/>
                <w:b w:val="0"/>
                <w:bCs w:val="0"/>
                <w:i w:val="0"/>
                <w:caps w:val="0"/>
                <w:color w:val="auto"/>
                <w:spacing w:val="0"/>
                <w:sz w:val="21"/>
                <w:szCs w:val="21"/>
                <w:u w:val="none"/>
              </w:rPr>
              <w:fldChar w:fldCharType="end"/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13,603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7,283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2012-2015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Table1: Most active contributors from Sep 13, 2009 - Sep 29, 2018, contributions to master, excluding merge commits.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C5E06"/>
    <w:rsid w:val="2858008F"/>
    <w:rsid w:val="3CEC5E0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QILI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2018-09-26T02:29:00Z</dcterms:created>
  <dc:creator>-Flipped＊</dc:creator>
  <cp:lastModifiedBy>-Flipped＊</cp:lastModifiedBy>
  <dcterms:modified xsi:type="dcterms:W3CDTF">2018-09-29T11:59:04Z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